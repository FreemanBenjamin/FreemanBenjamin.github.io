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94" w:rsidRPr="006910F7" w:rsidRDefault="00832994" w:rsidP="00832994">
      <w:pPr>
        <w:pStyle w:val="Name"/>
      </w:pPr>
      <w:r w:rsidRPr="006910F7">
        <w:t>Benjamin Freeman</w:t>
      </w:r>
    </w:p>
    <w:p w:rsidR="00832994" w:rsidRPr="00B64202" w:rsidRDefault="00832994" w:rsidP="00832994">
      <w:pPr>
        <w:pStyle w:val="Address"/>
        <w:jc w:val="left"/>
        <w:rPr>
          <w:rFonts w:ascii="Times New Roman" w:hAnsi="Times New Roman" w:cs="Times New Roman"/>
          <w:sz w:val="22"/>
          <w:szCs w:val="24"/>
        </w:rPr>
      </w:pPr>
      <w:r w:rsidRPr="00B64202">
        <w:rPr>
          <w:rFonts w:ascii="Times New Roman" w:hAnsi="Times New Roman" w:cs="Times New Roman"/>
          <w:sz w:val="22"/>
          <w:szCs w:val="24"/>
        </w:rPr>
        <w:t xml:space="preserve">Phone: </w:t>
      </w:r>
      <w:r w:rsidRPr="00B64202">
        <w:rPr>
          <w:rFonts w:ascii="Times New Roman" w:hAnsi="Times New Roman" w:cs="Times New Roman"/>
          <w:sz w:val="22"/>
          <w:szCs w:val="24"/>
        </w:rPr>
        <w:tab/>
      </w:r>
      <w:r w:rsidRPr="00B64202"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 w:rsidRPr="00B64202">
        <w:rPr>
          <w:rFonts w:ascii="Times New Roman" w:hAnsi="Times New Roman" w:cs="Times New Roman"/>
          <w:sz w:val="22"/>
          <w:szCs w:val="24"/>
        </w:rPr>
        <w:t>281-723-6692</w:t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  <w:t>Website: freemanbenjamin.github.io</w:t>
      </w:r>
    </w:p>
    <w:p w:rsidR="00832994" w:rsidRDefault="00832994" w:rsidP="00832994">
      <w:pPr>
        <w:pStyle w:val="Address"/>
        <w:jc w:val="left"/>
        <w:rPr>
          <w:rStyle w:val="Hyperlink"/>
          <w:rFonts w:ascii="Times New Roman" w:hAnsi="Times New Roman" w:cs="Times New Roman"/>
          <w:sz w:val="22"/>
          <w:szCs w:val="24"/>
        </w:rPr>
      </w:pPr>
      <w:r w:rsidRPr="00B64202">
        <w:rPr>
          <w:rFonts w:ascii="Times New Roman" w:hAnsi="Times New Roman" w:cs="Times New Roman"/>
          <w:sz w:val="22"/>
          <w:szCs w:val="24"/>
        </w:rPr>
        <w:t xml:space="preserve">Email: </w:t>
      </w:r>
      <w:r w:rsidRPr="00B64202">
        <w:rPr>
          <w:rFonts w:ascii="Times New Roman" w:hAnsi="Times New Roman" w:cs="Times New Roman"/>
          <w:sz w:val="22"/>
          <w:szCs w:val="24"/>
        </w:rPr>
        <w:tab/>
      </w:r>
      <w:r w:rsidRPr="00B64202">
        <w:rPr>
          <w:rFonts w:ascii="Times New Roman" w:hAnsi="Times New Roman" w:cs="Times New Roman"/>
          <w:sz w:val="22"/>
          <w:szCs w:val="24"/>
        </w:rPr>
        <w:tab/>
      </w:r>
      <w:r w:rsidRPr="00B64202"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>benjamin.freeman2015@gmail.com</w:t>
      </w:r>
    </w:p>
    <w:p w:rsidR="00832994" w:rsidRPr="003C066F" w:rsidRDefault="00832994" w:rsidP="00832994">
      <w:pPr>
        <w:pStyle w:val="ResumeHeadings"/>
        <w:spacing w:befor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Summary</w:t>
      </w:r>
    </w:p>
    <w:p w:rsidR="00832994" w:rsidRDefault="00832994" w:rsidP="00832994">
      <w:pPr>
        <w:pStyle w:val="BusinessNameDates"/>
        <w:numPr>
          <w:ilvl w:val="0"/>
          <w:numId w:val="2"/>
        </w:numPr>
        <w:ind w:left="432"/>
        <w:rPr>
          <w:rFonts w:ascii="Times New Roman" w:hAnsi="Times New Roman" w:cs="Times New Roman"/>
          <w:b/>
          <w:sz w:val="20"/>
        </w:rPr>
      </w:pPr>
      <w:r w:rsidRPr="00EC6881">
        <w:rPr>
          <w:rFonts w:ascii="Times New Roman" w:hAnsi="Times New Roman" w:cs="Times New Roman"/>
          <w:b/>
          <w:sz w:val="20"/>
        </w:rPr>
        <w:t>Mat</w:t>
      </w:r>
      <w:r>
        <w:rPr>
          <w:rFonts w:ascii="Times New Roman" w:hAnsi="Times New Roman" w:cs="Times New Roman"/>
          <w:b/>
          <w:sz w:val="20"/>
        </w:rPr>
        <w:t>erials Engineer with experience in 3D printing, aerospace, and laboratory settings</w:t>
      </w:r>
    </w:p>
    <w:p w:rsidR="00832994" w:rsidRPr="00230752" w:rsidRDefault="00832994" w:rsidP="00832994">
      <w:pPr>
        <w:pStyle w:val="BusinessNameDates"/>
        <w:numPr>
          <w:ilvl w:val="0"/>
          <w:numId w:val="2"/>
        </w:numPr>
        <w:ind w:left="43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Background in</w:t>
      </w:r>
      <w:r w:rsidRPr="0023075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3D printing, </w:t>
      </w:r>
      <w:r w:rsidRPr="00230752">
        <w:rPr>
          <w:rFonts w:ascii="Times New Roman" w:hAnsi="Times New Roman"/>
          <w:b/>
        </w:rPr>
        <w:t xml:space="preserve">material properties, CAD, </w:t>
      </w:r>
      <w:r>
        <w:rPr>
          <w:rFonts w:ascii="Times New Roman" w:hAnsi="Times New Roman"/>
          <w:b/>
        </w:rPr>
        <w:t xml:space="preserve">prototyping, design, testing, R&amp;D, </w:t>
      </w:r>
      <w:r w:rsidRPr="00230752">
        <w:rPr>
          <w:rFonts w:ascii="Times New Roman" w:hAnsi="Times New Roman"/>
          <w:b/>
        </w:rPr>
        <w:t>and engineering</w:t>
      </w:r>
    </w:p>
    <w:p w:rsidR="00832994" w:rsidRPr="009B7E4B" w:rsidRDefault="00832994" w:rsidP="00832994">
      <w:pPr>
        <w:pStyle w:val="ResumeHeadings"/>
        <w:tabs>
          <w:tab w:val="left" w:pos="9115"/>
        </w:tabs>
        <w:spacing w:before="120"/>
        <w:rPr>
          <w:rFonts w:ascii="Times New Roman" w:hAnsi="Times New Roman" w:cs="Times New Roman"/>
          <w:szCs w:val="24"/>
        </w:rPr>
      </w:pPr>
      <w:r w:rsidRPr="003C066F">
        <w:rPr>
          <w:rFonts w:ascii="Times New Roman" w:hAnsi="Times New Roman" w:cs="Times New Roman"/>
          <w:szCs w:val="24"/>
        </w:rPr>
        <w:t>Experience</w:t>
      </w:r>
      <w:r>
        <w:rPr>
          <w:rFonts w:ascii="Times New Roman" w:hAnsi="Times New Roman" w:cs="Times New Roman"/>
          <w:szCs w:val="24"/>
        </w:rPr>
        <w:tab/>
      </w:r>
    </w:p>
    <w:p w:rsidR="00832994" w:rsidRDefault="00832994" w:rsidP="00832994">
      <w:pPr>
        <w:pStyle w:val="BusinessNameDates"/>
        <w:rPr>
          <w:rFonts w:ascii="Times New Roman" w:eastAsia="MS Mincho" w:hAnsi="Times New Roman" w:cs="Times New Roman"/>
          <w:sz w:val="20"/>
        </w:rPr>
      </w:pPr>
      <w:r>
        <w:rPr>
          <w:rFonts w:ascii="Times New Roman" w:eastAsia="MS Mincho" w:hAnsi="Times New Roman" w:cs="Times New Roman"/>
          <w:b/>
          <w:sz w:val="20"/>
        </w:rPr>
        <w:t xml:space="preserve">3D Print Bureau of Texas, </w:t>
      </w:r>
      <w:r>
        <w:rPr>
          <w:rFonts w:ascii="Times New Roman" w:eastAsia="MS Mincho" w:hAnsi="Times New Roman" w:cs="Times New Roman"/>
          <w:sz w:val="20"/>
        </w:rPr>
        <w:t>Houston, TX</w:t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  <w:t>Mar 2018-Present</w:t>
      </w:r>
    </w:p>
    <w:p w:rsidR="00832994" w:rsidRDefault="00832994" w:rsidP="00832994">
      <w:pPr>
        <w:pStyle w:val="BusinessNameDates"/>
        <w:numPr>
          <w:ilvl w:val="0"/>
          <w:numId w:val="7"/>
        </w:numPr>
        <w:rPr>
          <w:rFonts w:ascii="Times New Roman" w:eastAsia="MS Mincho" w:hAnsi="Times New Roman" w:cs="Times New Roman"/>
          <w:sz w:val="20"/>
        </w:rPr>
      </w:pPr>
      <w:r>
        <w:rPr>
          <w:rFonts w:ascii="Times New Roman" w:eastAsia="MS Mincho" w:hAnsi="Times New Roman" w:cs="Times New Roman"/>
          <w:sz w:val="20"/>
        </w:rPr>
        <w:t>3D Printing Technician</w:t>
      </w:r>
    </w:p>
    <w:p w:rsidR="00832994" w:rsidRDefault="00832994" w:rsidP="00832994">
      <w:pPr>
        <w:pStyle w:val="BusinessNameDates"/>
        <w:numPr>
          <w:ilvl w:val="0"/>
          <w:numId w:val="7"/>
        </w:numPr>
        <w:rPr>
          <w:rFonts w:ascii="Times New Roman" w:eastAsia="MS Mincho" w:hAnsi="Times New Roman" w:cs="Times New Roman"/>
          <w:sz w:val="20"/>
        </w:rPr>
      </w:pPr>
      <w:r>
        <w:rPr>
          <w:rFonts w:ascii="Times New Roman" w:eastAsia="MS Mincho" w:hAnsi="Times New Roman" w:cs="Times New Roman"/>
          <w:sz w:val="20"/>
        </w:rPr>
        <w:t>Maintenance, calibration and operation of eleven 3D printers (FDM, SLA, PolyJet, Powder Fusion)</w:t>
      </w:r>
    </w:p>
    <w:p w:rsidR="00832994" w:rsidRDefault="00832994" w:rsidP="00832994">
      <w:pPr>
        <w:pStyle w:val="BusinessNameDates"/>
        <w:numPr>
          <w:ilvl w:val="0"/>
          <w:numId w:val="7"/>
        </w:numPr>
        <w:rPr>
          <w:rFonts w:ascii="Times New Roman" w:eastAsia="MS Mincho" w:hAnsi="Times New Roman" w:cs="Times New Roman"/>
          <w:sz w:val="20"/>
        </w:rPr>
      </w:pPr>
      <w:r>
        <w:rPr>
          <w:rFonts w:ascii="Times New Roman" w:eastAsia="MS Mincho" w:hAnsi="Times New Roman" w:cs="Times New Roman"/>
          <w:sz w:val="20"/>
        </w:rPr>
        <w:t>Process improvement, documentation of parts, and inventory of materials</w:t>
      </w:r>
    </w:p>
    <w:p w:rsidR="00832994" w:rsidRDefault="00832994" w:rsidP="00832994">
      <w:pPr>
        <w:pStyle w:val="BusinessNameDates"/>
        <w:numPr>
          <w:ilvl w:val="0"/>
          <w:numId w:val="7"/>
        </w:numPr>
        <w:rPr>
          <w:rFonts w:ascii="Times New Roman" w:eastAsia="MS Mincho" w:hAnsi="Times New Roman" w:cs="Times New Roman"/>
          <w:sz w:val="20"/>
        </w:rPr>
      </w:pPr>
      <w:r>
        <w:rPr>
          <w:rFonts w:ascii="Times New Roman" w:eastAsia="MS Mincho" w:hAnsi="Times New Roman" w:cs="Times New Roman"/>
          <w:sz w:val="20"/>
        </w:rPr>
        <w:t>Post-processing of completed parts and preparation for shipping to customers</w:t>
      </w:r>
    </w:p>
    <w:p w:rsidR="00832994" w:rsidRDefault="00832994" w:rsidP="00832994">
      <w:pPr>
        <w:pStyle w:val="BusinessNameDates"/>
        <w:ind w:left="540"/>
        <w:rPr>
          <w:rFonts w:ascii="Times New Roman" w:eastAsia="MS Mincho" w:hAnsi="Times New Roman" w:cs="Times New Roman"/>
          <w:sz w:val="20"/>
        </w:rPr>
      </w:pPr>
    </w:p>
    <w:p w:rsidR="00832994" w:rsidRPr="009B7E4B" w:rsidRDefault="00832994" w:rsidP="00832994">
      <w:pPr>
        <w:pStyle w:val="BusinessNameDates"/>
        <w:rPr>
          <w:rFonts w:ascii="Times New Roman" w:eastAsia="MS Mincho" w:hAnsi="Times New Roman" w:cs="Times New Roman"/>
          <w:sz w:val="20"/>
        </w:rPr>
      </w:pPr>
      <w:r w:rsidRPr="009B7E4B">
        <w:rPr>
          <w:rFonts w:ascii="Times New Roman" w:eastAsia="MS Mincho" w:hAnsi="Times New Roman" w:cs="Times New Roman"/>
          <w:b/>
          <w:sz w:val="20"/>
        </w:rPr>
        <w:t>University of Texas at Austin</w:t>
      </w:r>
      <w:r>
        <w:rPr>
          <w:rFonts w:ascii="Times New Roman" w:eastAsia="MS Mincho" w:hAnsi="Times New Roman" w:cs="Times New Roman"/>
          <w:b/>
          <w:sz w:val="20"/>
        </w:rPr>
        <w:t xml:space="preserve">, </w:t>
      </w:r>
      <w:r>
        <w:rPr>
          <w:rFonts w:ascii="Times New Roman" w:eastAsia="MS Mincho" w:hAnsi="Times New Roman" w:cs="Times New Roman"/>
          <w:sz w:val="20"/>
        </w:rPr>
        <w:t>Austin, TX</w:t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  <w:t>Aug 2015-Jan 2016</w:t>
      </w:r>
    </w:p>
    <w:p w:rsidR="00832994" w:rsidRDefault="00832994" w:rsidP="00832994">
      <w:pPr>
        <w:pStyle w:val="BusinessNameDates"/>
        <w:numPr>
          <w:ilvl w:val="0"/>
          <w:numId w:val="3"/>
        </w:numPr>
        <w:ind w:left="461" w:hanging="274"/>
        <w:rPr>
          <w:rFonts w:ascii="Times New Roman" w:eastAsia="MS Mincho" w:hAnsi="Times New Roman" w:cs="Times New Roman"/>
          <w:sz w:val="20"/>
        </w:rPr>
      </w:pPr>
      <w:r w:rsidRPr="009B7E4B">
        <w:rPr>
          <w:rFonts w:ascii="Times New Roman" w:eastAsia="MS Mincho" w:hAnsi="Times New Roman" w:cs="Times New Roman"/>
          <w:sz w:val="20"/>
        </w:rPr>
        <w:t>Research Assistant</w:t>
      </w:r>
      <w:r>
        <w:rPr>
          <w:rFonts w:ascii="Times New Roman" w:eastAsia="MS Mincho" w:hAnsi="Times New Roman" w:cs="Times New Roman"/>
          <w:sz w:val="20"/>
        </w:rPr>
        <w:t xml:space="preserve"> for project studying Laser Ablation of Microparticle Aerosols</w:t>
      </w:r>
    </w:p>
    <w:p w:rsidR="00832994" w:rsidRPr="005A7330" w:rsidRDefault="00832994" w:rsidP="00832994">
      <w:pPr>
        <w:pStyle w:val="BusinessNameDates"/>
        <w:numPr>
          <w:ilvl w:val="0"/>
          <w:numId w:val="3"/>
        </w:numPr>
        <w:ind w:left="461" w:hanging="274"/>
        <w:rPr>
          <w:rFonts w:ascii="Times New Roman" w:eastAsia="MS Mincho" w:hAnsi="Times New Roman" w:cs="Times New Roman"/>
          <w:sz w:val="20"/>
        </w:rPr>
      </w:pPr>
      <w:r w:rsidRPr="005A7330">
        <w:rPr>
          <w:rFonts w:ascii="Times New Roman" w:eastAsia="MS Mincho" w:hAnsi="Times New Roman" w:cs="Times New Roman"/>
          <w:sz w:val="20"/>
        </w:rPr>
        <w:t>Creation of SOP’s, equipm</w:t>
      </w:r>
      <w:bookmarkStart w:id="0" w:name="_GoBack"/>
      <w:bookmarkEnd w:id="0"/>
      <w:r w:rsidRPr="005A7330">
        <w:rPr>
          <w:rFonts w:ascii="Times New Roman" w:eastAsia="MS Mincho" w:hAnsi="Times New Roman" w:cs="Times New Roman"/>
          <w:sz w:val="20"/>
        </w:rPr>
        <w:t>ent maintenance, operation of laser and other equipment</w:t>
      </w:r>
    </w:p>
    <w:p w:rsidR="00832994" w:rsidRDefault="00832994" w:rsidP="00832994">
      <w:pPr>
        <w:pStyle w:val="BusinessNameDates"/>
        <w:rPr>
          <w:rFonts w:ascii="Times New Roman" w:eastAsia="MS Mincho" w:hAnsi="Times New Roman" w:cs="Times New Roman"/>
          <w:sz w:val="20"/>
        </w:rPr>
      </w:pPr>
    </w:p>
    <w:p w:rsidR="00832994" w:rsidRPr="007715B2" w:rsidRDefault="00832994" w:rsidP="00832994">
      <w:pPr>
        <w:pStyle w:val="BusinessNameDates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b/>
          <w:sz w:val="20"/>
        </w:rPr>
        <w:t xml:space="preserve">SpaceX, </w:t>
      </w:r>
      <w:r w:rsidRPr="007715B2">
        <w:rPr>
          <w:rFonts w:ascii="Times New Roman" w:eastAsia="MS Mincho" w:hAnsi="Times New Roman" w:cs="Times New Roman"/>
          <w:sz w:val="20"/>
        </w:rPr>
        <w:t>Los Angeles, CA</w:t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>May 2014-Aug 2014</w:t>
      </w:r>
    </w:p>
    <w:p w:rsidR="00832994" w:rsidRDefault="00832994" w:rsidP="00832994">
      <w:pPr>
        <w:pStyle w:val="BusinessNameDates"/>
        <w:numPr>
          <w:ilvl w:val="0"/>
          <w:numId w:val="4"/>
        </w:numPr>
        <w:ind w:left="450" w:hanging="270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>Propulsion Intern – High Temperature Composite R&amp;D</w:t>
      </w:r>
    </w:p>
    <w:p w:rsidR="00832994" w:rsidRDefault="00832994" w:rsidP="00832994">
      <w:pPr>
        <w:pStyle w:val="BusinessNameDates"/>
        <w:numPr>
          <w:ilvl w:val="0"/>
          <w:numId w:val="4"/>
        </w:numPr>
        <w:ind w:left="450" w:hanging="270"/>
        <w:rPr>
          <w:rFonts w:ascii="Times New Roman" w:eastAsia="MS Mincho" w:hAnsi="Times New Roman" w:cs="Times New Roman"/>
          <w:sz w:val="20"/>
        </w:rPr>
      </w:pPr>
      <w:r w:rsidRPr="004B6434">
        <w:rPr>
          <w:rFonts w:ascii="Times New Roman" w:eastAsia="MS Mincho" w:hAnsi="Times New Roman" w:cs="Times New Roman"/>
          <w:sz w:val="20"/>
        </w:rPr>
        <w:t>Worked as part of an R&amp;D team to create ceramic matrix composites for use as engine nozzle liners</w:t>
      </w:r>
    </w:p>
    <w:p w:rsidR="00832994" w:rsidRDefault="00832994" w:rsidP="00832994">
      <w:pPr>
        <w:pStyle w:val="BusinessNameDates"/>
        <w:numPr>
          <w:ilvl w:val="0"/>
          <w:numId w:val="4"/>
        </w:numPr>
        <w:ind w:left="450" w:hanging="270"/>
        <w:rPr>
          <w:rFonts w:ascii="Times New Roman" w:eastAsia="MS Mincho" w:hAnsi="Times New Roman" w:cs="Times New Roman"/>
          <w:sz w:val="20"/>
        </w:rPr>
      </w:pPr>
      <w:r w:rsidRPr="004B6434">
        <w:rPr>
          <w:rFonts w:ascii="Times New Roman" w:eastAsia="MS Mincho" w:hAnsi="Times New Roman" w:cs="Times New Roman"/>
          <w:sz w:val="20"/>
        </w:rPr>
        <w:t>Performed CAD tooling design and 3D printing of tooling prototypes for filament winding operation</w:t>
      </w:r>
      <w:r>
        <w:rPr>
          <w:rFonts w:ascii="Times New Roman" w:eastAsia="MS Mincho" w:hAnsi="Times New Roman" w:cs="Times New Roman"/>
          <w:sz w:val="20"/>
        </w:rPr>
        <w:t xml:space="preserve"> </w:t>
      </w:r>
    </w:p>
    <w:p w:rsidR="00832994" w:rsidRPr="004B6434" w:rsidRDefault="00832994" w:rsidP="00832994">
      <w:pPr>
        <w:pStyle w:val="BusinessNameDates"/>
        <w:ind w:left="450"/>
        <w:rPr>
          <w:rFonts w:ascii="Times New Roman" w:eastAsia="MS Mincho" w:hAnsi="Times New Roman" w:cs="Times New Roman"/>
          <w:sz w:val="20"/>
        </w:rPr>
      </w:pPr>
      <w:r w:rsidRPr="004B6434">
        <w:rPr>
          <w:rFonts w:ascii="Times New Roman" w:eastAsia="MS Mincho" w:hAnsi="Times New Roman" w:cs="Times New Roman"/>
          <w:sz w:val="20"/>
        </w:rPr>
        <w:t>to improve manufa</w:t>
      </w:r>
      <w:r>
        <w:rPr>
          <w:rFonts w:ascii="Times New Roman" w:eastAsia="MS Mincho" w:hAnsi="Times New Roman" w:cs="Times New Roman"/>
          <w:sz w:val="20"/>
        </w:rPr>
        <w:t>cturability and repro</w:t>
      </w:r>
      <w:r w:rsidRPr="004B6434">
        <w:rPr>
          <w:rFonts w:ascii="Times New Roman" w:eastAsia="MS Mincho" w:hAnsi="Times New Roman" w:cs="Times New Roman"/>
          <w:sz w:val="20"/>
        </w:rPr>
        <w:t>ducibility of composite reinforcement architecture</w:t>
      </w:r>
    </w:p>
    <w:p w:rsidR="00832994" w:rsidRPr="007715B2" w:rsidRDefault="00832994" w:rsidP="00832994">
      <w:pPr>
        <w:pStyle w:val="BusinessNameDates"/>
        <w:numPr>
          <w:ilvl w:val="0"/>
          <w:numId w:val="4"/>
        </w:numPr>
        <w:ind w:left="450" w:hanging="270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>Developed a method and database to find carbon fiber tensile strengths</w:t>
      </w:r>
    </w:p>
    <w:p w:rsidR="00832994" w:rsidRPr="007715B2" w:rsidRDefault="00832994" w:rsidP="00832994">
      <w:pPr>
        <w:pStyle w:val="BusinessNameDates"/>
        <w:ind w:left="450"/>
        <w:rPr>
          <w:rFonts w:ascii="Times New Roman" w:eastAsia="MS Mincho" w:hAnsi="Times New Roman" w:cs="Times New Roman"/>
          <w:sz w:val="20"/>
        </w:rPr>
      </w:pPr>
    </w:p>
    <w:p w:rsidR="00832994" w:rsidRPr="007715B2" w:rsidRDefault="00832994" w:rsidP="00832994">
      <w:pPr>
        <w:pStyle w:val="BusinessNameDates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b/>
          <w:sz w:val="20"/>
        </w:rPr>
        <w:t xml:space="preserve">E. V. Barrera Group, </w:t>
      </w:r>
      <w:r w:rsidRPr="007715B2">
        <w:rPr>
          <w:rFonts w:ascii="Times New Roman" w:eastAsia="MS Mincho" w:hAnsi="Times New Roman" w:cs="Times New Roman"/>
          <w:sz w:val="20"/>
        </w:rPr>
        <w:t>Rice University</w:t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>Dec 2012-Sep 2014</w:t>
      </w:r>
    </w:p>
    <w:p w:rsidR="00832994" w:rsidRDefault="00832994" w:rsidP="00832994">
      <w:pPr>
        <w:pStyle w:val="BusinessNameDates"/>
        <w:numPr>
          <w:ilvl w:val="0"/>
          <w:numId w:val="5"/>
        </w:numPr>
        <w:rPr>
          <w:rFonts w:ascii="Times New Roman" w:eastAsia="MS Mincho" w:hAnsi="Times New Roman" w:cs="Times New Roman"/>
          <w:sz w:val="20"/>
        </w:rPr>
      </w:pPr>
      <w:r w:rsidRPr="004B6434">
        <w:rPr>
          <w:rFonts w:ascii="Times New Roman" w:eastAsia="MS Mincho" w:hAnsi="Times New Roman" w:cs="Times New Roman"/>
          <w:sz w:val="20"/>
        </w:rPr>
        <w:t>Undergraduate Researcher for project to create and test new hypervelocity shielding materials</w:t>
      </w:r>
    </w:p>
    <w:p w:rsidR="00832994" w:rsidRDefault="00832994" w:rsidP="00832994">
      <w:pPr>
        <w:pStyle w:val="BusinessNameDates"/>
        <w:numPr>
          <w:ilvl w:val="0"/>
          <w:numId w:val="5"/>
        </w:numPr>
        <w:rPr>
          <w:rFonts w:ascii="Times New Roman" w:eastAsia="MS Mincho" w:hAnsi="Times New Roman" w:cs="Times New Roman"/>
          <w:sz w:val="20"/>
        </w:rPr>
      </w:pPr>
      <w:r>
        <w:rPr>
          <w:rFonts w:ascii="Times New Roman" w:eastAsia="MS Mincho" w:hAnsi="Times New Roman" w:cs="Times New Roman"/>
          <w:sz w:val="20"/>
        </w:rPr>
        <w:t>Designed, f</w:t>
      </w:r>
      <w:r w:rsidRPr="007715B2">
        <w:rPr>
          <w:rFonts w:ascii="Times New Roman" w:eastAsia="MS Mincho" w:hAnsi="Times New Roman" w:cs="Times New Roman"/>
          <w:sz w:val="20"/>
        </w:rPr>
        <w:t>abricated</w:t>
      </w:r>
      <w:r>
        <w:rPr>
          <w:rFonts w:ascii="Times New Roman" w:eastAsia="MS Mincho" w:hAnsi="Times New Roman" w:cs="Times New Roman"/>
          <w:sz w:val="20"/>
        </w:rPr>
        <w:t>,</w:t>
      </w:r>
      <w:r w:rsidRPr="007715B2">
        <w:rPr>
          <w:rFonts w:ascii="Times New Roman" w:eastAsia="MS Mincho" w:hAnsi="Times New Roman" w:cs="Times New Roman"/>
          <w:sz w:val="20"/>
        </w:rPr>
        <w:t xml:space="preserve"> and analyzed composite materials composed primarily of carbon nanotubes, </w:t>
      </w:r>
    </w:p>
    <w:p w:rsidR="00832994" w:rsidRPr="007715B2" w:rsidRDefault="00832994" w:rsidP="00832994">
      <w:pPr>
        <w:pStyle w:val="BusinessNameDates"/>
        <w:ind w:left="396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>nanocrystalline aluminum alloys, and polymeric materials</w:t>
      </w:r>
    </w:p>
    <w:p w:rsidR="00832994" w:rsidRDefault="00832994" w:rsidP="00832994">
      <w:pPr>
        <w:pStyle w:val="BusinessNameDates"/>
        <w:numPr>
          <w:ilvl w:val="0"/>
          <w:numId w:val="5"/>
        </w:numPr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 xml:space="preserve">Operated two-stage light gas gun to test hypervelocity impact response of composite </w:t>
      </w:r>
    </w:p>
    <w:p w:rsidR="00832994" w:rsidRDefault="00832994" w:rsidP="00832994">
      <w:pPr>
        <w:pStyle w:val="BusinessNameDates"/>
        <w:ind w:left="432"/>
        <w:rPr>
          <w:rFonts w:ascii="Times New Roman" w:eastAsia="MS Mincho" w:hAnsi="Times New Roman" w:cs="Times New Roman"/>
          <w:sz w:val="20"/>
        </w:rPr>
      </w:pPr>
      <w:r>
        <w:rPr>
          <w:rFonts w:ascii="Times New Roman" w:eastAsia="MS Mincho" w:hAnsi="Times New Roman" w:cs="Times New Roman"/>
          <w:sz w:val="20"/>
        </w:rPr>
        <w:t>s</w:t>
      </w:r>
      <w:r w:rsidRPr="006910F7">
        <w:rPr>
          <w:rFonts w:ascii="Times New Roman" w:eastAsia="MS Mincho" w:hAnsi="Times New Roman" w:cs="Times New Roman"/>
          <w:sz w:val="20"/>
        </w:rPr>
        <w:t>hielding</w:t>
      </w:r>
      <w:r>
        <w:rPr>
          <w:rFonts w:ascii="Times New Roman" w:eastAsia="MS Mincho" w:hAnsi="Times New Roman" w:cs="Times New Roman"/>
          <w:sz w:val="20"/>
        </w:rPr>
        <w:t xml:space="preserve"> </w:t>
      </w:r>
      <w:r w:rsidRPr="006910F7">
        <w:rPr>
          <w:rFonts w:ascii="Times New Roman" w:eastAsia="MS Mincho" w:hAnsi="Times New Roman" w:cs="Times New Roman"/>
          <w:sz w:val="20"/>
        </w:rPr>
        <w:t>materials for potential use in spacecraft</w:t>
      </w:r>
    </w:p>
    <w:p w:rsidR="00832994" w:rsidRPr="007715B2" w:rsidRDefault="00832994" w:rsidP="00832994">
      <w:pPr>
        <w:pStyle w:val="BusinessNameDates"/>
        <w:ind w:left="432"/>
        <w:rPr>
          <w:rFonts w:ascii="Times New Roman" w:eastAsia="MS Mincho" w:hAnsi="Times New Roman" w:cs="Times New Roman"/>
          <w:sz w:val="20"/>
        </w:rPr>
      </w:pPr>
    </w:p>
    <w:p w:rsidR="00832994" w:rsidRPr="007715B2" w:rsidRDefault="00832994" w:rsidP="00832994">
      <w:pPr>
        <w:pStyle w:val="BusinessNameDates"/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b/>
          <w:sz w:val="20"/>
        </w:rPr>
        <w:t xml:space="preserve">Senior Capstone Design, </w:t>
      </w:r>
      <w:r w:rsidRPr="007715B2">
        <w:rPr>
          <w:rFonts w:ascii="Times New Roman" w:eastAsia="MS Mincho" w:hAnsi="Times New Roman" w:cs="Times New Roman"/>
          <w:sz w:val="20"/>
        </w:rPr>
        <w:t>Rice University</w:t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>
        <w:rPr>
          <w:rFonts w:ascii="Times New Roman" w:eastAsia="MS Mincho" w:hAnsi="Times New Roman" w:cs="Times New Roman"/>
          <w:sz w:val="20"/>
        </w:rPr>
        <w:tab/>
      </w:r>
      <w:r w:rsidRPr="007715B2">
        <w:rPr>
          <w:rFonts w:ascii="Times New Roman" w:eastAsia="MS Mincho" w:hAnsi="Times New Roman" w:cs="Times New Roman"/>
          <w:sz w:val="20"/>
        </w:rPr>
        <w:t>Aug 2014-May 2015</w:t>
      </w:r>
    </w:p>
    <w:p w:rsidR="00832994" w:rsidRPr="007715B2" w:rsidRDefault="00832994" w:rsidP="00832994">
      <w:pPr>
        <w:pStyle w:val="BusinessNameDates"/>
        <w:numPr>
          <w:ilvl w:val="0"/>
          <w:numId w:val="5"/>
        </w:numPr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 xml:space="preserve">Acted as team lead for project to </w:t>
      </w:r>
      <w:r>
        <w:rPr>
          <w:rFonts w:ascii="Times New Roman" w:eastAsia="MS Mincho" w:hAnsi="Times New Roman" w:cs="Times New Roman"/>
          <w:sz w:val="20"/>
        </w:rPr>
        <w:t xml:space="preserve">design and </w:t>
      </w:r>
      <w:r w:rsidRPr="007715B2">
        <w:rPr>
          <w:rFonts w:ascii="Times New Roman" w:eastAsia="MS Mincho" w:hAnsi="Times New Roman" w:cs="Times New Roman"/>
          <w:sz w:val="20"/>
        </w:rPr>
        <w:t xml:space="preserve">fabricate a nanomechanical </w:t>
      </w:r>
      <w:r>
        <w:rPr>
          <w:rFonts w:ascii="Times New Roman" w:eastAsia="MS Mincho" w:hAnsi="Times New Roman" w:cs="Times New Roman"/>
          <w:sz w:val="20"/>
        </w:rPr>
        <w:t>testing device for use in</w:t>
      </w:r>
      <w:r w:rsidRPr="007715B2">
        <w:rPr>
          <w:rFonts w:ascii="Times New Roman" w:eastAsia="MS Mincho" w:hAnsi="Times New Roman" w:cs="Times New Roman"/>
          <w:sz w:val="20"/>
        </w:rPr>
        <w:t xml:space="preserve"> SEM</w:t>
      </w:r>
    </w:p>
    <w:p w:rsidR="00832994" w:rsidRPr="008D7ED8" w:rsidRDefault="00832994" w:rsidP="00832994">
      <w:pPr>
        <w:pStyle w:val="BusinessNameDates"/>
        <w:numPr>
          <w:ilvl w:val="0"/>
          <w:numId w:val="5"/>
        </w:numPr>
        <w:rPr>
          <w:rFonts w:ascii="Times New Roman" w:eastAsia="MS Mincho" w:hAnsi="Times New Roman" w:cs="Times New Roman"/>
          <w:sz w:val="20"/>
        </w:rPr>
      </w:pPr>
      <w:r w:rsidRPr="007715B2">
        <w:rPr>
          <w:rFonts w:ascii="Times New Roman" w:eastAsia="MS Mincho" w:hAnsi="Times New Roman" w:cs="Times New Roman"/>
          <w:sz w:val="20"/>
        </w:rPr>
        <w:t xml:space="preserve">Created CAD models, assisted in machining, </w:t>
      </w:r>
      <w:r>
        <w:rPr>
          <w:rFonts w:ascii="Times New Roman" w:eastAsia="MS Mincho" w:hAnsi="Times New Roman" w:cs="Times New Roman"/>
          <w:sz w:val="20"/>
        </w:rPr>
        <w:t>worked with user to test/</w:t>
      </w:r>
      <w:r w:rsidRPr="007715B2">
        <w:rPr>
          <w:rFonts w:ascii="Times New Roman" w:eastAsia="MS Mincho" w:hAnsi="Times New Roman" w:cs="Times New Roman"/>
          <w:sz w:val="20"/>
        </w:rPr>
        <w:t>modify design</w:t>
      </w:r>
    </w:p>
    <w:p w:rsidR="00832994" w:rsidRPr="003C066F" w:rsidRDefault="00832994" w:rsidP="00832994">
      <w:pPr>
        <w:pStyle w:val="ResumeHeadings"/>
        <w:spacing w:before="240"/>
        <w:rPr>
          <w:rFonts w:ascii="Times New Roman" w:hAnsi="Times New Roman" w:cs="Times New Roman"/>
          <w:szCs w:val="24"/>
        </w:rPr>
      </w:pPr>
      <w:r w:rsidRPr="003C066F">
        <w:rPr>
          <w:rFonts w:ascii="Times New Roman" w:hAnsi="Times New Roman" w:cs="Times New Roman"/>
          <w:szCs w:val="24"/>
        </w:rPr>
        <w:t>Education</w:t>
      </w:r>
    </w:p>
    <w:p w:rsidR="00832994" w:rsidRPr="007715B2" w:rsidRDefault="00832994" w:rsidP="00832994">
      <w:pPr>
        <w:pStyle w:val="BusinessNameDates"/>
        <w:rPr>
          <w:rFonts w:ascii="Times New Roman" w:hAnsi="Times New Roman" w:cs="Times New Roman"/>
          <w:sz w:val="20"/>
        </w:rPr>
      </w:pPr>
      <w:r w:rsidRPr="007715B2">
        <w:rPr>
          <w:rFonts w:ascii="Times New Roman" w:hAnsi="Times New Roman" w:cs="Times New Roman"/>
          <w:b/>
          <w:sz w:val="20"/>
        </w:rPr>
        <w:t xml:space="preserve">Rice University, </w:t>
      </w:r>
      <w:r w:rsidRPr="007715B2">
        <w:rPr>
          <w:rFonts w:ascii="Times New Roman" w:hAnsi="Times New Roman" w:cs="Times New Roman"/>
          <w:sz w:val="20"/>
        </w:rPr>
        <w:t>Houston, TX</w:t>
      </w:r>
      <w:r w:rsidRPr="007715B2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7715B2">
        <w:rPr>
          <w:rFonts w:ascii="Times New Roman" w:hAnsi="Times New Roman" w:cs="Times New Roman"/>
          <w:sz w:val="20"/>
        </w:rPr>
        <w:t>Aug 2011-May 2015</w:t>
      </w:r>
    </w:p>
    <w:p w:rsidR="00832994" w:rsidRPr="007715B2" w:rsidRDefault="00832994" w:rsidP="00832994">
      <w:pPr>
        <w:pStyle w:val="BusinessNameDates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7715B2">
        <w:rPr>
          <w:rFonts w:ascii="Times New Roman" w:hAnsi="Times New Roman" w:cs="Times New Roman"/>
          <w:sz w:val="20"/>
        </w:rPr>
        <w:t>B.S. in Materials Science and NanoEngineering</w:t>
      </w:r>
    </w:p>
    <w:p w:rsidR="00832994" w:rsidRPr="007715B2" w:rsidRDefault="00832994" w:rsidP="00832994">
      <w:pPr>
        <w:pStyle w:val="BusinessNameDates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7715B2">
        <w:rPr>
          <w:rFonts w:ascii="Times New Roman" w:hAnsi="Times New Roman" w:cs="Times New Roman"/>
          <w:sz w:val="20"/>
        </w:rPr>
        <w:t>GPA: 3.65/4.00</w:t>
      </w:r>
    </w:p>
    <w:p w:rsidR="00832994" w:rsidRPr="007715B2" w:rsidRDefault="00832994" w:rsidP="00832994">
      <w:pPr>
        <w:pStyle w:val="BusinessNameDates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7715B2">
        <w:rPr>
          <w:rFonts w:ascii="Times New Roman" w:hAnsi="Times New Roman" w:cs="Times New Roman"/>
          <w:sz w:val="20"/>
        </w:rPr>
        <w:t xml:space="preserve">Relevant Coursework: </w:t>
      </w:r>
      <w:r>
        <w:rPr>
          <w:rFonts w:ascii="Times New Roman" w:hAnsi="Times New Roman" w:cs="Times New Roman"/>
          <w:sz w:val="20"/>
        </w:rPr>
        <w:t xml:space="preserve">Senior Capstone Design, </w:t>
      </w:r>
      <w:r w:rsidRPr="007715B2">
        <w:rPr>
          <w:rFonts w:ascii="Times New Roman" w:hAnsi="Times New Roman" w:cs="Times New Roman"/>
          <w:sz w:val="20"/>
        </w:rPr>
        <w:t xml:space="preserve">Properties of Polymers, </w:t>
      </w:r>
      <w:r>
        <w:rPr>
          <w:rFonts w:ascii="Times New Roman" w:hAnsi="Times New Roman" w:cs="Times New Roman"/>
          <w:sz w:val="20"/>
        </w:rPr>
        <w:t>Junior Design</w:t>
      </w:r>
      <w:r w:rsidRPr="007715B2">
        <w:rPr>
          <w:rFonts w:ascii="Times New Roman" w:hAnsi="Times New Roman" w:cs="Times New Roman"/>
          <w:sz w:val="20"/>
        </w:rPr>
        <w:t>, Metallography and Phase Relations, Mechanical Properties of Materials, CAD, Ceramics and Glasses, Crystallography and Diffraction, Nanoscience and Nanotechnology, Mechanics of Solids, Transport Phenomena in Materials Science, Organic Chemistry</w:t>
      </w:r>
    </w:p>
    <w:p w:rsidR="00832994" w:rsidRPr="003C066F" w:rsidRDefault="00832994" w:rsidP="00832994">
      <w:pPr>
        <w:pStyle w:val="ResumeHeadings"/>
        <w:spacing w:befor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Technical Skills</w:t>
      </w:r>
    </w:p>
    <w:p w:rsidR="00832994" w:rsidRPr="007715B2" w:rsidRDefault="00832994" w:rsidP="00832994">
      <w:pPr>
        <w:pStyle w:val="Overviewbullets"/>
        <w:numPr>
          <w:ilvl w:val="0"/>
          <w:numId w:val="0"/>
        </w:numPr>
        <w:spacing w:before="0" w:after="0"/>
        <w:ind w:left="450" w:hanging="450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b/>
          <w:sz w:val="20"/>
          <w:szCs w:val="20"/>
        </w:rPr>
        <w:t>Software:</w:t>
      </w:r>
      <w:r w:rsidRPr="007715B2">
        <w:rPr>
          <w:rFonts w:ascii="Times New Roman" w:eastAsia="MS Mincho" w:hAnsi="Times New Roman" w:cs="Times New Roman"/>
          <w:sz w:val="20"/>
          <w:szCs w:val="20"/>
        </w:rPr>
        <w:t xml:space="preserve"> SolidWorks, </w:t>
      </w:r>
      <w:r>
        <w:rPr>
          <w:rFonts w:ascii="Times New Roman" w:eastAsia="MS Mincho" w:hAnsi="Times New Roman" w:cs="Times New Roman"/>
          <w:sz w:val="20"/>
          <w:szCs w:val="20"/>
        </w:rPr>
        <w:t>Unigraphics</w:t>
      </w:r>
      <w:r w:rsidRPr="007715B2">
        <w:rPr>
          <w:rFonts w:ascii="Times New Roman" w:eastAsia="MS Mincho" w:hAnsi="Times New Roman" w:cs="Times New Roman"/>
          <w:sz w:val="20"/>
          <w:szCs w:val="20"/>
        </w:rPr>
        <w:t xml:space="preserve"> NX, Autodesk Inventor</w:t>
      </w:r>
      <w:r>
        <w:rPr>
          <w:rFonts w:ascii="Times New Roman" w:eastAsia="MS Mincho" w:hAnsi="Times New Roman" w:cs="Times New Roman"/>
          <w:sz w:val="20"/>
          <w:szCs w:val="20"/>
        </w:rPr>
        <w:t>, Python, HTML/CSS, Matlab</w:t>
      </w:r>
    </w:p>
    <w:p w:rsidR="00832994" w:rsidRPr="007715B2" w:rsidRDefault="00832994" w:rsidP="00832994">
      <w:pPr>
        <w:pStyle w:val="Overviewbullets"/>
        <w:numPr>
          <w:ilvl w:val="0"/>
          <w:numId w:val="0"/>
        </w:numPr>
        <w:spacing w:before="0" w:after="0"/>
        <w:ind w:left="450" w:hanging="450"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b/>
          <w:sz w:val="20"/>
          <w:szCs w:val="20"/>
        </w:rPr>
        <w:t xml:space="preserve">Materials Testing and Characterization: </w:t>
      </w:r>
      <w:r>
        <w:rPr>
          <w:rFonts w:ascii="Times New Roman" w:eastAsia="MS Mincho" w:hAnsi="Times New Roman" w:cs="Times New Roman"/>
          <w:sz w:val="20"/>
          <w:szCs w:val="20"/>
        </w:rPr>
        <w:t>Mechanical Testing (Tensile, Compression, Hardness), Optical Microscope, SEM</w:t>
      </w:r>
    </w:p>
    <w:p w:rsidR="00832994" w:rsidRPr="007715B2" w:rsidRDefault="00832994" w:rsidP="00832994">
      <w:pPr>
        <w:pStyle w:val="Overviewbullets"/>
        <w:numPr>
          <w:ilvl w:val="0"/>
          <w:numId w:val="0"/>
        </w:numPr>
        <w:spacing w:before="0" w:after="0"/>
        <w:ind w:left="450" w:hanging="450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b/>
          <w:sz w:val="20"/>
          <w:szCs w:val="20"/>
        </w:rPr>
        <w:t>Fabrication Skills:</w:t>
      </w:r>
      <w:r w:rsidRPr="007715B2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>
        <w:rPr>
          <w:rFonts w:ascii="Times New Roman" w:eastAsia="MS Mincho" w:hAnsi="Times New Roman" w:cs="Times New Roman"/>
          <w:sz w:val="20"/>
          <w:szCs w:val="20"/>
        </w:rPr>
        <w:t xml:space="preserve">3D Printing, </w:t>
      </w:r>
      <w:r w:rsidRPr="007715B2">
        <w:rPr>
          <w:rFonts w:ascii="Times New Roman" w:eastAsia="MS Mincho" w:hAnsi="Times New Roman" w:cs="Times New Roman"/>
          <w:sz w:val="20"/>
          <w:szCs w:val="20"/>
        </w:rPr>
        <w:t xml:space="preserve">Compression Molding, Laser Cutting, VARTM, </w:t>
      </w:r>
      <w:r>
        <w:rPr>
          <w:rFonts w:ascii="Times New Roman" w:eastAsia="MS Mincho" w:hAnsi="Times New Roman" w:cs="Times New Roman"/>
          <w:sz w:val="20"/>
          <w:szCs w:val="20"/>
        </w:rPr>
        <w:t xml:space="preserve">Lathe, Vertical Mill, </w:t>
      </w:r>
      <w:r w:rsidRPr="007715B2">
        <w:rPr>
          <w:rFonts w:ascii="Times New Roman" w:eastAsia="MS Mincho" w:hAnsi="Times New Roman" w:cs="Times New Roman"/>
          <w:sz w:val="20"/>
          <w:szCs w:val="20"/>
        </w:rPr>
        <w:t>Injection Molding</w:t>
      </w:r>
    </w:p>
    <w:p w:rsidR="00832994" w:rsidRPr="003C066F" w:rsidRDefault="00832994" w:rsidP="00832994">
      <w:pPr>
        <w:pStyle w:val="ResumeHeadings"/>
        <w:spacing w:before="120"/>
        <w:rPr>
          <w:rFonts w:ascii="Times New Roman" w:hAnsi="Times New Roman" w:cs="Times New Roman"/>
          <w:szCs w:val="24"/>
        </w:rPr>
      </w:pPr>
      <w:r w:rsidRPr="003C066F">
        <w:rPr>
          <w:rFonts w:ascii="Times New Roman" w:hAnsi="Times New Roman" w:cs="Times New Roman"/>
          <w:szCs w:val="24"/>
        </w:rPr>
        <w:t>Organizations and Leadership</w:t>
      </w:r>
    </w:p>
    <w:p w:rsidR="00832994" w:rsidRPr="007715B2" w:rsidRDefault="00832994" w:rsidP="00832994">
      <w:pPr>
        <w:pStyle w:val="Overviewbullets"/>
        <w:numPr>
          <w:ilvl w:val="0"/>
          <w:numId w:val="0"/>
        </w:numPr>
        <w:spacing w:before="0" w:after="0"/>
        <w:ind w:left="450" w:hanging="450"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sz w:val="20"/>
          <w:szCs w:val="20"/>
        </w:rPr>
        <w:t>Rice Materials Science and Engineering Soc</w:t>
      </w:r>
      <w:r>
        <w:rPr>
          <w:rFonts w:ascii="Times New Roman" w:eastAsia="MS Mincho" w:hAnsi="Times New Roman" w:cs="Times New Roman"/>
          <w:sz w:val="20"/>
          <w:szCs w:val="20"/>
        </w:rPr>
        <w:t>iety F</w:t>
      </w:r>
      <w:r w:rsidRPr="007715B2">
        <w:rPr>
          <w:rFonts w:ascii="Times New Roman" w:eastAsia="MS Mincho" w:hAnsi="Times New Roman" w:cs="Times New Roman"/>
          <w:sz w:val="20"/>
          <w:szCs w:val="20"/>
        </w:rPr>
        <w:t>ounder and President</w:t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>
        <w:rPr>
          <w:rFonts w:ascii="Times New Roman" w:eastAsia="MS Mincho" w:hAnsi="Times New Roman" w:cs="Times New Roman"/>
          <w:sz w:val="20"/>
          <w:szCs w:val="20"/>
        </w:rPr>
        <w:tab/>
      </w:r>
      <w:r>
        <w:rPr>
          <w:rFonts w:ascii="Times New Roman" w:eastAsia="MS Mincho" w:hAnsi="Times New Roman" w:cs="Times New Roman"/>
          <w:sz w:val="20"/>
          <w:szCs w:val="20"/>
        </w:rPr>
        <w:tab/>
      </w:r>
      <w:r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>Oct 2013-Apr 2015</w:t>
      </w:r>
    </w:p>
    <w:p w:rsidR="00832994" w:rsidRPr="007715B2" w:rsidRDefault="00832994" w:rsidP="00832994">
      <w:pPr>
        <w:pStyle w:val="Overviewbullets"/>
        <w:numPr>
          <w:ilvl w:val="0"/>
          <w:numId w:val="0"/>
        </w:numPr>
        <w:spacing w:before="0" w:after="0"/>
        <w:ind w:left="450" w:hanging="450"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sz w:val="20"/>
          <w:szCs w:val="20"/>
        </w:rPr>
        <w:t>AIAA Rocketry Team Member</w:t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>Aug 2013-May 2014</w:t>
      </w:r>
    </w:p>
    <w:p w:rsidR="00832994" w:rsidRPr="007715B2" w:rsidRDefault="00832994" w:rsidP="00832994">
      <w:pPr>
        <w:pStyle w:val="Overviewbullets"/>
        <w:numPr>
          <w:ilvl w:val="0"/>
          <w:numId w:val="0"/>
        </w:numPr>
        <w:spacing w:before="0" w:after="0"/>
        <w:ind w:left="450" w:hanging="450"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sz w:val="20"/>
          <w:szCs w:val="20"/>
        </w:rPr>
        <w:t>Material Advantage Member</w:t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>Aug 2012-May 2015</w:t>
      </w:r>
    </w:p>
    <w:p w:rsidR="00832994" w:rsidRPr="007715B2" w:rsidRDefault="00832994" w:rsidP="00832994">
      <w:pPr>
        <w:pStyle w:val="Overviewbullets"/>
        <w:widowControl w:val="0"/>
        <w:numPr>
          <w:ilvl w:val="0"/>
          <w:numId w:val="0"/>
        </w:numPr>
        <w:tabs>
          <w:tab w:val="left" w:pos="7200"/>
          <w:tab w:val="left" w:pos="7920"/>
          <w:tab w:val="left" w:pos="8640"/>
          <w:tab w:val="left" w:pos="8745"/>
        </w:tabs>
        <w:spacing w:before="0" w:after="0"/>
        <w:jc w:val="left"/>
        <w:rPr>
          <w:rFonts w:ascii="Times New Roman" w:hAnsi="Times New Roman" w:cs="Times New Roman"/>
          <w:sz w:val="20"/>
          <w:szCs w:val="20"/>
        </w:rPr>
      </w:pPr>
      <w:r w:rsidRPr="007715B2">
        <w:rPr>
          <w:rFonts w:ascii="Times New Roman" w:eastAsia="MS Mincho" w:hAnsi="Times New Roman" w:cs="Times New Roman"/>
          <w:sz w:val="20"/>
          <w:szCs w:val="20"/>
        </w:rPr>
        <w:t xml:space="preserve">Community Service Council Representative </w:t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ab/>
      </w:r>
      <w:r>
        <w:rPr>
          <w:rFonts w:ascii="Times New Roman" w:eastAsia="MS Mincho" w:hAnsi="Times New Roman" w:cs="Times New Roman"/>
          <w:sz w:val="20"/>
          <w:szCs w:val="20"/>
        </w:rPr>
        <w:tab/>
      </w:r>
      <w:r w:rsidRPr="007715B2">
        <w:rPr>
          <w:rFonts w:ascii="Times New Roman" w:eastAsia="MS Mincho" w:hAnsi="Times New Roman" w:cs="Times New Roman"/>
          <w:sz w:val="20"/>
          <w:szCs w:val="20"/>
        </w:rPr>
        <w:t>Aug 201</w:t>
      </w:r>
      <w:r>
        <w:rPr>
          <w:rFonts w:ascii="Times New Roman" w:eastAsia="MS Mincho" w:hAnsi="Times New Roman" w:cs="Times New Roman"/>
          <w:sz w:val="20"/>
          <w:szCs w:val="20"/>
        </w:rPr>
        <w:t>1</w:t>
      </w:r>
      <w:r w:rsidRPr="007715B2">
        <w:rPr>
          <w:rFonts w:ascii="Times New Roman" w:eastAsia="MS Mincho" w:hAnsi="Times New Roman" w:cs="Times New Roman"/>
          <w:sz w:val="20"/>
          <w:szCs w:val="20"/>
        </w:rPr>
        <w:t xml:space="preserve">-May </w:t>
      </w:r>
      <w:r>
        <w:rPr>
          <w:rFonts w:ascii="Times New Roman" w:eastAsia="MS Mincho" w:hAnsi="Times New Roman" w:cs="Times New Roman"/>
          <w:sz w:val="20"/>
          <w:szCs w:val="20"/>
        </w:rPr>
        <w:t>2012</w:t>
      </w:r>
    </w:p>
    <w:p w:rsidR="00441D11" w:rsidRPr="00832994" w:rsidRDefault="00441D11" w:rsidP="00832994"/>
    <w:sectPr w:rsidR="00441D11" w:rsidRPr="00832994" w:rsidSect="00716153">
      <w:pgSz w:w="12240" w:h="15840"/>
      <w:pgMar w:top="288" w:right="576" w:bottom="288" w:left="576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29E" w:rsidRDefault="0070329E">
      <w:r>
        <w:separator/>
      </w:r>
    </w:p>
  </w:endnote>
  <w:endnote w:type="continuationSeparator" w:id="0">
    <w:p w:rsidR="0070329E" w:rsidRDefault="0070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29E" w:rsidRDefault="0070329E">
      <w:r>
        <w:separator/>
      </w:r>
    </w:p>
  </w:footnote>
  <w:footnote w:type="continuationSeparator" w:id="0">
    <w:p w:rsidR="0070329E" w:rsidRDefault="00703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75444"/>
    <w:multiLevelType w:val="hybridMultilevel"/>
    <w:tmpl w:val="EFCE379A"/>
    <w:lvl w:ilvl="0" w:tplc="DF0446C2">
      <w:start w:val="1"/>
      <w:numFmt w:val="bullet"/>
      <w:lvlText w:val="•"/>
      <w:lvlJc w:val="left"/>
      <w:pPr>
        <w:ind w:left="396" w:hanging="216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" w15:restartNumberingAfterBreak="0">
    <w:nsid w:val="27FC208F"/>
    <w:multiLevelType w:val="hybridMultilevel"/>
    <w:tmpl w:val="A07ADD7A"/>
    <w:lvl w:ilvl="0" w:tplc="9C029038">
      <w:start w:val="1"/>
      <w:numFmt w:val="bullet"/>
      <w:lvlText w:val="•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95C4496"/>
    <w:multiLevelType w:val="hybridMultilevel"/>
    <w:tmpl w:val="F8CC4ACE"/>
    <w:lvl w:ilvl="0" w:tplc="DF0446C2">
      <w:start w:val="1"/>
      <w:numFmt w:val="bullet"/>
      <w:lvlText w:val="•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5EAD683A"/>
    <w:multiLevelType w:val="hybridMultilevel"/>
    <w:tmpl w:val="51AE0AE4"/>
    <w:lvl w:ilvl="0" w:tplc="92D2E81E">
      <w:start w:val="1"/>
      <w:numFmt w:val="bullet"/>
      <w:lvlText w:val="•"/>
      <w:lvlJc w:val="left"/>
      <w:pPr>
        <w:ind w:left="720" w:hanging="1872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54272B6"/>
    <w:multiLevelType w:val="hybridMultilevel"/>
    <w:tmpl w:val="3766C534"/>
    <w:lvl w:ilvl="0" w:tplc="90962DE0">
      <w:start w:val="1"/>
      <w:numFmt w:val="bullet"/>
      <w:lvlText w:val="•"/>
      <w:lvlJc w:val="left"/>
      <w:pPr>
        <w:ind w:left="432" w:hanging="216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836C72"/>
    <w:multiLevelType w:val="hybridMultilevel"/>
    <w:tmpl w:val="8354C56E"/>
    <w:lvl w:ilvl="0" w:tplc="0DF4ABA0">
      <w:start w:val="1"/>
      <w:numFmt w:val="bullet"/>
      <w:lvlText w:val="•"/>
      <w:lvlJc w:val="left"/>
      <w:pPr>
        <w:ind w:left="-936" w:hanging="216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70"/>
    <w:rsid w:val="000111A2"/>
    <w:rsid w:val="000167F2"/>
    <w:rsid w:val="00032951"/>
    <w:rsid w:val="00074D17"/>
    <w:rsid w:val="000953EB"/>
    <w:rsid w:val="00097E3E"/>
    <w:rsid w:val="000A0C68"/>
    <w:rsid w:val="000C360F"/>
    <w:rsid w:val="000E3731"/>
    <w:rsid w:val="000E401A"/>
    <w:rsid w:val="000F37A6"/>
    <w:rsid w:val="00101F00"/>
    <w:rsid w:val="00117934"/>
    <w:rsid w:val="00127415"/>
    <w:rsid w:val="00136781"/>
    <w:rsid w:val="00181ABD"/>
    <w:rsid w:val="00182BF4"/>
    <w:rsid w:val="00182D83"/>
    <w:rsid w:val="0018410A"/>
    <w:rsid w:val="001A14C6"/>
    <w:rsid w:val="001B69D0"/>
    <w:rsid w:val="001C193C"/>
    <w:rsid w:val="001C57A5"/>
    <w:rsid w:val="001D2B04"/>
    <w:rsid w:val="001F7C2E"/>
    <w:rsid w:val="00226DF4"/>
    <w:rsid w:val="00237D05"/>
    <w:rsid w:val="002417B6"/>
    <w:rsid w:val="00260408"/>
    <w:rsid w:val="00262BEF"/>
    <w:rsid w:val="002B29AD"/>
    <w:rsid w:val="002C0F68"/>
    <w:rsid w:val="002C2A46"/>
    <w:rsid w:val="002C68C3"/>
    <w:rsid w:val="002E5BA5"/>
    <w:rsid w:val="00325F63"/>
    <w:rsid w:val="00331AEB"/>
    <w:rsid w:val="0033361B"/>
    <w:rsid w:val="0033790E"/>
    <w:rsid w:val="00340A86"/>
    <w:rsid w:val="00366FD1"/>
    <w:rsid w:val="00371621"/>
    <w:rsid w:val="00390144"/>
    <w:rsid w:val="0039731E"/>
    <w:rsid w:val="00397F97"/>
    <w:rsid w:val="003A10D2"/>
    <w:rsid w:val="003B0CD1"/>
    <w:rsid w:val="003B33FF"/>
    <w:rsid w:val="003C066F"/>
    <w:rsid w:val="00404A67"/>
    <w:rsid w:val="00420ADC"/>
    <w:rsid w:val="00431E0B"/>
    <w:rsid w:val="00441D11"/>
    <w:rsid w:val="00453C72"/>
    <w:rsid w:val="00460461"/>
    <w:rsid w:val="00477984"/>
    <w:rsid w:val="00493E11"/>
    <w:rsid w:val="004A6417"/>
    <w:rsid w:val="004A684B"/>
    <w:rsid w:val="004D023D"/>
    <w:rsid w:val="004E01E5"/>
    <w:rsid w:val="004F3677"/>
    <w:rsid w:val="004F51D0"/>
    <w:rsid w:val="004F7370"/>
    <w:rsid w:val="00502A0A"/>
    <w:rsid w:val="005143C8"/>
    <w:rsid w:val="005506E2"/>
    <w:rsid w:val="0055360E"/>
    <w:rsid w:val="00556855"/>
    <w:rsid w:val="005961DE"/>
    <w:rsid w:val="005A6605"/>
    <w:rsid w:val="005C0CF0"/>
    <w:rsid w:val="005C1591"/>
    <w:rsid w:val="005C68D1"/>
    <w:rsid w:val="005D59A7"/>
    <w:rsid w:val="005E056A"/>
    <w:rsid w:val="005E391D"/>
    <w:rsid w:val="005F4FB1"/>
    <w:rsid w:val="00600091"/>
    <w:rsid w:val="00600646"/>
    <w:rsid w:val="00616F82"/>
    <w:rsid w:val="0062154F"/>
    <w:rsid w:val="00632B74"/>
    <w:rsid w:val="00632C36"/>
    <w:rsid w:val="00632E7B"/>
    <w:rsid w:val="00643476"/>
    <w:rsid w:val="00652B40"/>
    <w:rsid w:val="00657A4E"/>
    <w:rsid w:val="00666316"/>
    <w:rsid w:val="006910F7"/>
    <w:rsid w:val="006A7716"/>
    <w:rsid w:val="006B2371"/>
    <w:rsid w:val="006C0C69"/>
    <w:rsid w:val="006D336A"/>
    <w:rsid w:val="006F1ACA"/>
    <w:rsid w:val="007012C1"/>
    <w:rsid w:val="0070329E"/>
    <w:rsid w:val="007038DF"/>
    <w:rsid w:val="00716153"/>
    <w:rsid w:val="007201F0"/>
    <w:rsid w:val="0072062D"/>
    <w:rsid w:val="00753E8D"/>
    <w:rsid w:val="007627A7"/>
    <w:rsid w:val="0076280B"/>
    <w:rsid w:val="007715B2"/>
    <w:rsid w:val="007A1F6F"/>
    <w:rsid w:val="007A4B88"/>
    <w:rsid w:val="007B33A0"/>
    <w:rsid w:val="007C19AB"/>
    <w:rsid w:val="007E5DED"/>
    <w:rsid w:val="007E79A8"/>
    <w:rsid w:val="007F09FE"/>
    <w:rsid w:val="007F633C"/>
    <w:rsid w:val="008013D8"/>
    <w:rsid w:val="00810B71"/>
    <w:rsid w:val="00832994"/>
    <w:rsid w:val="00832F15"/>
    <w:rsid w:val="008333CB"/>
    <w:rsid w:val="008524D5"/>
    <w:rsid w:val="00855C5D"/>
    <w:rsid w:val="00860106"/>
    <w:rsid w:val="00865EFD"/>
    <w:rsid w:val="008668C3"/>
    <w:rsid w:val="00867226"/>
    <w:rsid w:val="00877437"/>
    <w:rsid w:val="00894658"/>
    <w:rsid w:val="008B4174"/>
    <w:rsid w:val="008D1C73"/>
    <w:rsid w:val="008D6087"/>
    <w:rsid w:val="008D667F"/>
    <w:rsid w:val="008F2DDA"/>
    <w:rsid w:val="008F614F"/>
    <w:rsid w:val="00906BCF"/>
    <w:rsid w:val="00911B33"/>
    <w:rsid w:val="009246FD"/>
    <w:rsid w:val="00931A28"/>
    <w:rsid w:val="00932CD8"/>
    <w:rsid w:val="00936ED6"/>
    <w:rsid w:val="00943D13"/>
    <w:rsid w:val="00950E03"/>
    <w:rsid w:val="00975403"/>
    <w:rsid w:val="00980F9D"/>
    <w:rsid w:val="00984277"/>
    <w:rsid w:val="00987E72"/>
    <w:rsid w:val="00997069"/>
    <w:rsid w:val="009A51C5"/>
    <w:rsid w:val="009B022B"/>
    <w:rsid w:val="009B7E4B"/>
    <w:rsid w:val="009D3E8A"/>
    <w:rsid w:val="00A214A5"/>
    <w:rsid w:val="00A33052"/>
    <w:rsid w:val="00A34B4E"/>
    <w:rsid w:val="00A3557A"/>
    <w:rsid w:val="00A50C20"/>
    <w:rsid w:val="00A722CC"/>
    <w:rsid w:val="00A7294E"/>
    <w:rsid w:val="00A8055A"/>
    <w:rsid w:val="00AA6CB3"/>
    <w:rsid w:val="00AB15EA"/>
    <w:rsid w:val="00AB57E6"/>
    <w:rsid w:val="00AB7E5C"/>
    <w:rsid w:val="00AC766A"/>
    <w:rsid w:val="00AD195D"/>
    <w:rsid w:val="00AD31DB"/>
    <w:rsid w:val="00AD392B"/>
    <w:rsid w:val="00AD6BD8"/>
    <w:rsid w:val="00AE12E3"/>
    <w:rsid w:val="00AF78FF"/>
    <w:rsid w:val="00B03C40"/>
    <w:rsid w:val="00B12440"/>
    <w:rsid w:val="00B26571"/>
    <w:rsid w:val="00B35970"/>
    <w:rsid w:val="00B36BF7"/>
    <w:rsid w:val="00B501E2"/>
    <w:rsid w:val="00B5320D"/>
    <w:rsid w:val="00B63046"/>
    <w:rsid w:val="00B64202"/>
    <w:rsid w:val="00B72534"/>
    <w:rsid w:val="00BD3B05"/>
    <w:rsid w:val="00C0405D"/>
    <w:rsid w:val="00C05018"/>
    <w:rsid w:val="00C26B5F"/>
    <w:rsid w:val="00C3593F"/>
    <w:rsid w:val="00C4244E"/>
    <w:rsid w:val="00C4756A"/>
    <w:rsid w:val="00C64F0D"/>
    <w:rsid w:val="00C827CA"/>
    <w:rsid w:val="00C82C0A"/>
    <w:rsid w:val="00C82D1F"/>
    <w:rsid w:val="00C90385"/>
    <w:rsid w:val="00CA23AD"/>
    <w:rsid w:val="00CB0F7E"/>
    <w:rsid w:val="00CB1636"/>
    <w:rsid w:val="00CB19B5"/>
    <w:rsid w:val="00CB7586"/>
    <w:rsid w:val="00CD0561"/>
    <w:rsid w:val="00CD6640"/>
    <w:rsid w:val="00CE74B4"/>
    <w:rsid w:val="00D1442D"/>
    <w:rsid w:val="00D1546F"/>
    <w:rsid w:val="00D2391E"/>
    <w:rsid w:val="00D25CC1"/>
    <w:rsid w:val="00D27F63"/>
    <w:rsid w:val="00D347A1"/>
    <w:rsid w:val="00D452C3"/>
    <w:rsid w:val="00D531BB"/>
    <w:rsid w:val="00D87B87"/>
    <w:rsid w:val="00DA08D1"/>
    <w:rsid w:val="00DC6056"/>
    <w:rsid w:val="00DD00FB"/>
    <w:rsid w:val="00DF5273"/>
    <w:rsid w:val="00E038C7"/>
    <w:rsid w:val="00E06DA4"/>
    <w:rsid w:val="00E216C6"/>
    <w:rsid w:val="00E37CA2"/>
    <w:rsid w:val="00E5541B"/>
    <w:rsid w:val="00E62095"/>
    <w:rsid w:val="00E6431A"/>
    <w:rsid w:val="00E65BF6"/>
    <w:rsid w:val="00E74356"/>
    <w:rsid w:val="00E923F4"/>
    <w:rsid w:val="00E945F1"/>
    <w:rsid w:val="00EA0D2A"/>
    <w:rsid w:val="00EA6E31"/>
    <w:rsid w:val="00EC14F6"/>
    <w:rsid w:val="00EC1526"/>
    <w:rsid w:val="00EC6881"/>
    <w:rsid w:val="00EE6350"/>
    <w:rsid w:val="00F01F49"/>
    <w:rsid w:val="00F14728"/>
    <w:rsid w:val="00F32493"/>
    <w:rsid w:val="00F538D4"/>
    <w:rsid w:val="00F66239"/>
    <w:rsid w:val="00F779DE"/>
    <w:rsid w:val="00F9638E"/>
    <w:rsid w:val="00FA4787"/>
    <w:rsid w:val="00FB7918"/>
    <w:rsid w:val="00FC0D75"/>
    <w:rsid w:val="00FC7E61"/>
    <w:rsid w:val="00FD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rsid w:val="006910F7"/>
    <w:pPr>
      <w:shd w:val="pct15" w:color="auto" w:fill="auto"/>
      <w:spacing w:before="360" w:after="80"/>
    </w:pPr>
    <w:rPr>
      <w:rFonts w:ascii="Times New Roman" w:hAnsi="Times New Roman" w:cs="Times New Roman"/>
      <w:b/>
      <w:bCs/>
      <w:spacing w:val="20"/>
      <w:sz w:val="28"/>
      <w:szCs w:val="2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F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</Template>
  <TotalTime>0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LinksUpToDate>false</LinksUpToDate>
  <CharactersWithSpaces>3114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dc:description>Monster.com Resume Sample</dc:description>
  <cp:lastModifiedBy/>
  <cp:revision>1</cp:revision>
  <cp:lastPrinted>2009-06-18T17:50:00Z</cp:lastPrinted>
  <dcterms:created xsi:type="dcterms:W3CDTF">2017-01-20T19:37:00Z</dcterms:created>
  <dcterms:modified xsi:type="dcterms:W3CDTF">2018-04-01T22:55:00Z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</Properties>
</file>